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E91A" w14:textId="77777777" w:rsidR="009F6BA9" w:rsidRPr="00A66E7A" w:rsidRDefault="00B619AE" w:rsidP="00F812D0">
      <w:pPr>
        <w:pStyle w:val="Title"/>
      </w:pPr>
      <w:r>
        <w:t>Troubleshoot Guide for GIT</w:t>
      </w:r>
    </w:p>
    <w:p w14:paraId="42027299" w14:textId="77777777" w:rsidR="00595008" w:rsidRPr="00F812D0" w:rsidRDefault="00B619AE" w:rsidP="00F812D0">
      <w:r>
        <w:t>Conflict resolution is one of the main challenges that is faced by the beginners.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bottom w:w="288" w:type="dxa"/>
          <w:right w:w="115" w:type="dxa"/>
        </w:tblCellMar>
        <w:tblLook w:val="04A0" w:firstRow="1" w:lastRow="0" w:firstColumn="1" w:lastColumn="0" w:noHBand="0" w:noVBand="1"/>
        <w:tblDescription w:val="Presentation notes table"/>
      </w:tblPr>
      <w:tblGrid>
        <w:gridCol w:w="2245"/>
        <w:gridCol w:w="7105"/>
      </w:tblGrid>
      <w:tr w:rsidR="00595008" w:rsidRPr="00F812D0" w14:paraId="471E0C43" w14:textId="77777777" w:rsidTr="00F812D0">
        <w:tc>
          <w:tcPr>
            <w:tcW w:w="2245" w:type="dxa"/>
          </w:tcPr>
          <w:p w14:paraId="72F3347E" w14:textId="77777777" w:rsidR="00595008" w:rsidRPr="00F812D0" w:rsidRDefault="00B619AE" w:rsidP="00F812D0">
            <w:pPr>
              <w:pStyle w:val="Heading1"/>
              <w:rPr>
                <w:rFonts w:eastAsiaTheme="minorHAnsi" w:cstheme="minorBidi"/>
                <w:sz w:val="28"/>
                <w:szCs w:val="28"/>
              </w:rPr>
            </w:pPr>
            <w:sdt>
              <w:sdtPr>
                <w:alias w:val="Presenter:"/>
                <w:tag w:val="Presenter:"/>
                <w:id w:val="-1874447424"/>
                <w:placeholder>
                  <w:docPart w:val="AE6598BFAE5545969E73052BE9F7639D"/>
                </w:placeholder>
                <w:temporary/>
                <w:showingPlcHdr/>
                <w15:appearance w15:val="hidden"/>
              </w:sdtPr>
              <w:sdtEndPr/>
              <w:sdtContent>
                <w:r w:rsidR="00F812D0" w:rsidRPr="00F812D0">
                  <w:t>Presenter:</w:t>
                </w:r>
              </w:sdtContent>
            </w:sdt>
          </w:p>
        </w:tc>
        <w:tc>
          <w:tcPr>
            <w:tcW w:w="7105" w:type="dxa"/>
          </w:tcPr>
          <w:p w14:paraId="7731A89A" w14:textId="77777777" w:rsidR="00595008" w:rsidRPr="00F812D0" w:rsidRDefault="00B619AE" w:rsidP="00F812D0">
            <w:r>
              <w:t>Neha Asthana</w:t>
            </w:r>
          </w:p>
        </w:tc>
      </w:tr>
      <w:tr w:rsidR="00595008" w:rsidRPr="00F812D0" w14:paraId="6E27773E" w14:textId="77777777" w:rsidTr="00F812D0">
        <w:tc>
          <w:tcPr>
            <w:tcW w:w="2245" w:type="dxa"/>
          </w:tcPr>
          <w:p w14:paraId="66C94AF7" w14:textId="77777777" w:rsidR="006C3412" w:rsidRPr="00F812D0" w:rsidRDefault="00B619AE" w:rsidP="00F812D0">
            <w:pPr>
              <w:pStyle w:val="Heading1"/>
            </w:pPr>
            <w:sdt>
              <w:sdtPr>
                <w:alias w:val="Topic:"/>
                <w:tag w:val="Topic:"/>
                <w:id w:val="124974922"/>
                <w:placeholder>
                  <w:docPart w:val="C0C46FA24DBD4E848688C44750193AFC"/>
                </w:placeholder>
                <w:temporary/>
                <w:showingPlcHdr/>
                <w15:appearance w15:val="hidden"/>
              </w:sdtPr>
              <w:sdtEndPr/>
              <w:sdtContent>
                <w:r w:rsidR="00F812D0" w:rsidRPr="00F812D0">
                  <w:t>Topic:</w:t>
                </w:r>
              </w:sdtContent>
            </w:sdt>
          </w:p>
        </w:tc>
        <w:tc>
          <w:tcPr>
            <w:tcW w:w="7105" w:type="dxa"/>
          </w:tcPr>
          <w:p w14:paraId="534DE3C2" w14:textId="77777777" w:rsidR="00595008" w:rsidRPr="00F812D0" w:rsidRDefault="00B619AE" w:rsidP="00F812D0">
            <w:r>
              <w:t>GIT, GIT HUB</w:t>
            </w:r>
          </w:p>
        </w:tc>
      </w:tr>
      <w:tr w:rsidR="00595008" w:rsidRPr="00F812D0" w14:paraId="7534A2D9" w14:textId="77777777" w:rsidTr="00F812D0">
        <w:tc>
          <w:tcPr>
            <w:tcW w:w="2245" w:type="dxa"/>
          </w:tcPr>
          <w:p w14:paraId="7B1689B2" w14:textId="77777777" w:rsidR="00595008" w:rsidRPr="00F812D0" w:rsidRDefault="00B619AE" w:rsidP="00F812D0">
            <w:pPr>
              <w:pStyle w:val="Heading1"/>
            </w:pPr>
            <w:r>
              <w:t>CONFLICTS</w:t>
            </w:r>
          </w:p>
          <w:p w14:paraId="2AAD5B64" w14:textId="77777777" w:rsidR="00757863" w:rsidRPr="00F812D0" w:rsidRDefault="00B619AE" w:rsidP="00F812D0">
            <w:pPr>
              <w:pStyle w:val="Heading2"/>
            </w:pPr>
            <w:r>
              <w:t>Git conflicts may arise due to various reasons, few are listed below for easy troubleshooting</w:t>
            </w:r>
          </w:p>
        </w:tc>
        <w:tc>
          <w:tcPr>
            <w:tcW w:w="7105" w:type="dxa"/>
          </w:tcPr>
          <w:p w14:paraId="5797CA31" w14:textId="77777777" w:rsidR="00595008" w:rsidRPr="00F812D0" w:rsidRDefault="00B619AE" w:rsidP="00F812D0">
            <w:r>
              <w:t>Probable best resolution in each scenario is listed below</w:t>
            </w:r>
          </w:p>
        </w:tc>
      </w:tr>
      <w:tr w:rsidR="00595008" w:rsidRPr="00F812D0" w14:paraId="38D1B0A8" w14:textId="77777777" w:rsidTr="00F812D0">
        <w:tc>
          <w:tcPr>
            <w:tcW w:w="2245" w:type="dxa"/>
          </w:tcPr>
          <w:p w14:paraId="7F5851FE" w14:textId="77777777" w:rsidR="00595008" w:rsidRPr="00F812D0" w:rsidRDefault="00B619AE" w:rsidP="00F812D0">
            <w:pPr>
              <w:pStyle w:val="Heading1"/>
            </w:pPr>
            <w:r>
              <w:rPr>
                <w:rFonts w:ascii="Segoe UI" w:hAnsi="Segoe UI" w:cs="Segoe UI"/>
                <w:color w:val="D1D5DB"/>
                <w:shd w:val="clear" w:color="auto" w:fill="444654"/>
              </w:rPr>
              <w:t>Merge Conflict:</w:t>
            </w:r>
          </w:p>
          <w:p w14:paraId="7A4E8484" w14:textId="77777777" w:rsidR="00757863" w:rsidRPr="00F812D0" w:rsidRDefault="00B619AE" w:rsidP="00F812D0">
            <w:pPr>
              <w:pStyle w:val="Heading2"/>
            </w:pPr>
            <w:r>
              <w:rPr>
                <w:rFonts w:ascii="Segoe UI" w:hAnsi="Segoe UI" w:cs="Segoe UI"/>
                <w:color w:val="D1D5DB"/>
                <w:shd w:val="clear" w:color="auto" w:fill="444654"/>
              </w:rPr>
              <w:t xml:space="preserve">Two </w:t>
            </w:r>
            <w:r>
              <w:rPr>
                <w:rFonts w:ascii="Segoe UI" w:hAnsi="Segoe UI" w:cs="Segoe UI"/>
                <w:color w:val="D1D5DB"/>
                <w:shd w:val="clear" w:color="auto" w:fill="444654"/>
              </w:rPr>
              <w:t>devs</w:t>
            </w:r>
            <w:r>
              <w:rPr>
                <w:rFonts w:ascii="Segoe UI" w:hAnsi="Segoe UI" w:cs="Segoe UI"/>
                <w:color w:val="D1D5DB"/>
                <w:shd w:val="clear" w:color="auto" w:fill="444654"/>
              </w:rPr>
              <w:t xml:space="preserve"> are working on different parts of the same code file and try to merge their changes. However, there are conflicting changes that cannot be automatically resolved.</w:t>
            </w:r>
          </w:p>
        </w:tc>
        <w:tc>
          <w:tcPr>
            <w:tcW w:w="7105" w:type="dxa"/>
          </w:tcPr>
          <w:p w14:paraId="313EB6E9"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fetch</w:t>
            </w:r>
            <w:r w:rsidRPr="00B619AE">
              <w:rPr>
                <w:rFonts w:ascii="Segoe UI" w:eastAsia="Times New Roman" w:hAnsi="Segoe UI" w:cs="Segoe UI"/>
                <w:color w:val="D1D5DB"/>
                <w:sz w:val="24"/>
                <w:szCs w:val="24"/>
                <w:lang w:val="en-IN" w:eastAsia="en-IN"/>
              </w:rPr>
              <w:t xml:space="preserve"> - to get the latest changes from the remote repository</w:t>
            </w:r>
          </w:p>
          <w:p w14:paraId="4DFBE555"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checkout &lt;branch&gt;</w:t>
            </w:r>
            <w:r w:rsidRPr="00B619AE">
              <w:rPr>
                <w:rFonts w:ascii="Segoe UI" w:eastAsia="Times New Roman" w:hAnsi="Segoe UI" w:cs="Segoe UI"/>
                <w:color w:val="D1D5DB"/>
                <w:sz w:val="24"/>
                <w:szCs w:val="24"/>
                <w:lang w:val="en-IN" w:eastAsia="en-IN"/>
              </w:rPr>
              <w:t xml:space="preserve"> - to switch to the branch where the merge will happen</w:t>
            </w:r>
          </w:p>
          <w:p w14:paraId="5399BBCE"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merge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other_branch</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merge the changes from the other branch into the current branch</w:t>
            </w:r>
          </w:p>
          <w:p w14:paraId="4BC6A414"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resolve the conflicts manually by editing the conflicting files</w:t>
            </w:r>
          </w:p>
          <w:p w14:paraId="1E916FBB"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add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conflicting_file</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stage the resolved files</w:t>
            </w:r>
          </w:p>
          <w:p w14:paraId="4C7811F4"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commit</w:t>
            </w:r>
            <w:r w:rsidRPr="00B619AE">
              <w:rPr>
                <w:rFonts w:ascii="Segoe UI" w:eastAsia="Times New Roman" w:hAnsi="Segoe UI" w:cs="Segoe UI"/>
                <w:color w:val="D1D5DB"/>
                <w:sz w:val="24"/>
                <w:szCs w:val="24"/>
                <w:lang w:val="en-IN" w:eastAsia="en-IN"/>
              </w:rPr>
              <w:t xml:space="preserve"> - to commit the changes with a message explaining the resolution</w:t>
            </w:r>
          </w:p>
          <w:p w14:paraId="3555A03F" w14:textId="77777777" w:rsidR="00B619AE" w:rsidRPr="00B619AE" w:rsidRDefault="00B619AE" w:rsidP="00B619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push</w:t>
            </w:r>
            <w:r w:rsidRPr="00B619AE">
              <w:rPr>
                <w:rFonts w:ascii="Segoe UI" w:eastAsia="Times New Roman" w:hAnsi="Segoe UI" w:cs="Segoe UI"/>
                <w:color w:val="D1D5DB"/>
                <w:sz w:val="24"/>
                <w:szCs w:val="24"/>
                <w:lang w:val="en-IN" w:eastAsia="en-IN"/>
              </w:rPr>
              <w:t xml:space="preserve"> - to push the changes to the remote repository</w:t>
            </w:r>
          </w:p>
          <w:p w14:paraId="30F16C3A" w14:textId="77777777" w:rsidR="00595008" w:rsidRPr="00F812D0" w:rsidRDefault="00595008" w:rsidP="00F812D0"/>
        </w:tc>
      </w:tr>
      <w:tr w:rsidR="006C3412" w:rsidRPr="00F812D0" w14:paraId="7C699365" w14:textId="77777777" w:rsidTr="00F812D0">
        <w:tc>
          <w:tcPr>
            <w:tcW w:w="2245" w:type="dxa"/>
          </w:tcPr>
          <w:p w14:paraId="5F72F0B9" w14:textId="77777777" w:rsidR="00B619AE" w:rsidRPr="00B619AE" w:rsidRDefault="00B619AE" w:rsidP="00F812D0">
            <w:pPr>
              <w:pStyle w:val="Heading2"/>
              <w:rPr>
                <w:rFonts w:ascii="Segoe UI" w:hAnsi="Segoe UI" w:cs="Segoe UI"/>
                <w:b/>
                <w:color w:val="D1D5DB"/>
                <w:sz w:val="24"/>
                <w:szCs w:val="32"/>
                <w:shd w:val="clear" w:color="auto" w:fill="444654"/>
              </w:rPr>
            </w:pPr>
            <w:r w:rsidRPr="00B619AE">
              <w:rPr>
                <w:rFonts w:ascii="Segoe UI" w:hAnsi="Segoe UI" w:cs="Segoe UI"/>
                <w:b/>
                <w:color w:val="D1D5DB"/>
                <w:sz w:val="24"/>
                <w:szCs w:val="32"/>
                <w:shd w:val="clear" w:color="auto" w:fill="444654"/>
              </w:rPr>
              <w:t>Push Conflict</w:t>
            </w:r>
            <w:r w:rsidRPr="00B619AE">
              <w:rPr>
                <w:rFonts w:ascii="Segoe UI" w:hAnsi="Segoe UI" w:cs="Segoe UI"/>
                <w:b/>
                <w:color w:val="D1D5DB"/>
                <w:sz w:val="24"/>
                <w:szCs w:val="32"/>
                <w:shd w:val="clear" w:color="auto" w:fill="444654"/>
              </w:rPr>
              <w:t>:</w:t>
            </w:r>
          </w:p>
          <w:p w14:paraId="5789E54A" w14:textId="77777777" w:rsidR="00757863" w:rsidRPr="00F812D0" w:rsidRDefault="00B619AE" w:rsidP="00F812D0">
            <w:pPr>
              <w:pStyle w:val="Heading2"/>
            </w:pPr>
            <w:r>
              <w:rPr>
                <w:rFonts w:ascii="Segoe UI" w:hAnsi="Segoe UI" w:cs="Segoe UI"/>
                <w:color w:val="D1D5DB"/>
                <w:shd w:val="clear" w:color="auto" w:fill="444654"/>
              </w:rPr>
              <w:t xml:space="preserve">Two </w:t>
            </w:r>
            <w:r>
              <w:rPr>
                <w:rFonts w:ascii="Segoe UI" w:hAnsi="Segoe UI" w:cs="Segoe UI"/>
                <w:color w:val="D1D5DB"/>
                <w:shd w:val="clear" w:color="auto" w:fill="444654"/>
              </w:rPr>
              <w:t>testers</w:t>
            </w:r>
            <w:r>
              <w:rPr>
                <w:rFonts w:ascii="Segoe UI" w:hAnsi="Segoe UI" w:cs="Segoe UI"/>
                <w:color w:val="D1D5DB"/>
                <w:shd w:val="clear" w:color="auto" w:fill="444654"/>
              </w:rPr>
              <w:t xml:space="preserve"> are working on the same branch and both try to push their changes to the remote repository. However, only one of them can push at a </w:t>
            </w:r>
            <w:r>
              <w:rPr>
                <w:rFonts w:ascii="Segoe UI" w:hAnsi="Segoe UI" w:cs="Segoe UI"/>
                <w:color w:val="D1D5DB"/>
                <w:shd w:val="clear" w:color="auto" w:fill="444654"/>
              </w:rPr>
              <w:lastRenderedPageBreak/>
              <w:t>time, causing a conflict.</w:t>
            </w:r>
          </w:p>
        </w:tc>
        <w:tc>
          <w:tcPr>
            <w:tcW w:w="7105" w:type="dxa"/>
          </w:tcPr>
          <w:p w14:paraId="602E19ED" w14:textId="77777777" w:rsidR="00B619AE" w:rsidRPr="00B619AE" w:rsidRDefault="00B619AE" w:rsidP="00B619A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lastRenderedPageBreak/>
              <w:t>git pull</w:t>
            </w:r>
            <w:r w:rsidRPr="00B619AE">
              <w:rPr>
                <w:rFonts w:ascii="Segoe UI" w:eastAsia="Times New Roman" w:hAnsi="Segoe UI" w:cs="Segoe UI"/>
                <w:color w:val="D1D5DB"/>
                <w:sz w:val="24"/>
                <w:szCs w:val="24"/>
                <w:lang w:val="en-IN" w:eastAsia="en-IN"/>
              </w:rPr>
              <w:t xml:space="preserve"> - to get the latest changes from the remote repository and merge them with the local changes</w:t>
            </w:r>
          </w:p>
          <w:p w14:paraId="63A59554" w14:textId="77777777" w:rsidR="00B619AE" w:rsidRPr="00B619AE" w:rsidRDefault="00B619AE" w:rsidP="00B619A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resolve the conflicts manually by editing the conflicting files</w:t>
            </w:r>
          </w:p>
          <w:p w14:paraId="625E977F" w14:textId="77777777" w:rsidR="00B619AE" w:rsidRPr="00B619AE" w:rsidRDefault="00B619AE" w:rsidP="00B619A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add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conflicting_file</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stage the resolved files</w:t>
            </w:r>
          </w:p>
          <w:p w14:paraId="61E6D720" w14:textId="77777777" w:rsidR="00B619AE" w:rsidRPr="00B619AE" w:rsidRDefault="00B619AE" w:rsidP="00B619A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commit</w:t>
            </w:r>
            <w:r w:rsidRPr="00B619AE">
              <w:rPr>
                <w:rFonts w:ascii="Segoe UI" w:eastAsia="Times New Roman" w:hAnsi="Segoe UI" w:cs="Segoe UI"/>
                <w:color w:val="D1D5DB"/>
                <w:sz w:val="24"/>
                <w:szCs w:val="24"/>
                <w:lang w:val="en-IN" w:eastAsia="en-IN"/>
              </w:rPr>
              <w:t xml:space="preserve"> - to commit the changes with a message explaining the resolution</w:t>
            </w:r>
          </w:p>
          <w:p w14:paraId="6FD7C75B" w14:textId="77777777" w:rsidR="00B619AE" w:rsidRPr="00B619AE" w:rsidRDefault="00B619AE" w:rsidP="00B619A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push</w:t>
            </w:r>
            <w:r w:rsidRPr="00B619AE">
              <w:rPr>
                <w:rFonts w:ascii="Segoe UI" w:eastAsia="Times New Roman" w:hAnsi="Segoe UI" w:cs="Segoe UI"/>
                <w:color w:val="D1D5DB"/>
                <w:sz w:val="24"/>
                <w:szCs w:val="24"/>
                <w:lang w:val="en-IN" w:eastAsia="en-IN"/>
              </w:rPr>
              <w:t xml:space="preserve"> - to push the changes to the remote repository</w:t>
            </w:r>
          </w:p>
          <w:p w14:paraId="4407DB01" w14:textId="77777777" w:rsidR="006C3412" w:rsidRPr="00F812D0" w:rsidRDefault="006C3412" w:rsidP="00F812D0"/>
        </w:tc>
      </w:tr>
      <w:tr w:rsidR="006C3412" w:rsidRPr="00F812D0" w14:paraId="753C0FF6" w14:textId="77777777" w:rsidTr="00F812D0">
        <w:tc>
          <w:tcPr>
            <w:tcW w:w="2245" w:type="dxa"/>
          </w:tcPr>
          <w:p w14:paraId="79488851" w14:textId="77777777" w:rsidR="006C3412" w:rsidRPr="00F812D0" w:rsidRDefault="00B619AE" w:rsidP="00F812D0">
            <w:pPr>
              <w:pStyle w:val="Heading1"/>
            </w:pPr>
            <w:r>
              <w:rPr>
                <w:rFonts w:ascii="Segoe UI" w:hAnsi="Segoe UI" w:cs="Segoe UI"/>
                <w:color w:val="D1D5DB"/>
                <w:shd w:val="clear" w:color="auto" w:fill="444654"/>
              </w:rPr>
              <w:lastRenderedPageBreak/>
              <w:t>Branch Conflict</w:t>
            </w:r>
            <w:r>
              <w:rPr>
                <w:rFonts w:ascii="Segoe UI" w:hAnsi="Segoe UI" w:cs="Segoe UI"/>
                <w:color w:val="D1D5DB"/>
                <w:shd w:val="clear" w:color="auto" w:fill="444654"/>
              </w:rPr>
              <w:t>:</w:t>
            </w:r>
          </w:p>
          <w:p w14:paraId="6EA28ABA" w14:textId="77777777" w:rsidR="00757863" w:rsidRPr="00F812D0" w:rsidRDefault="00B619AE" w:rsidP="00F812D0">
            <w:pPr>
              <w:pStyle w:val="Heading2"/>
            </w:pPr>
            <w:r>
              <w:rPr>
                <w:rFonts w:ascii="Segoe UI" w:hAnsi="Segoe UI" w:cs="Segoe UI"/>
                <w:color w:val="D1D5DB"/>
                <w:shd w:val="clear" w:color="auto" w:fill="444654"/>
              </w:rPr>
              <w:t xml:space="preserve">Two </w:t>
            </w:r>
            <w:r>
              <w:rPr>
                <w:rFonts w:ascii="Segoe UI" w:hAnsi="Segoe UI" w:cs="Segoe UI"/>
                <w:color w:val="D1D5DB"/>
                <w:shd w:val="clear" w:color="auto" w:fill="444654"/>
              </w:rPr>
              <w:t>testers</w:t>
            </w:r>
            <w:r>
              <w:rPr>
                <w:rFonts w:ascii="Segoe UI" w:hAnsi="Segoe UI" w:cs="Segoe UI"/>
                <w:color w:val="D1D5DB"/>
                <w:shd w:val="clear" w:color="auto" w:fill="444654"/>
              </w:rPr>
              <w:t xml:space="preserve"> create separate branches to work on different features, but they both end up modifying the same file. When they try to merge their branches, there are conflicts that need to be resolved.</w:t>
            </w:r>
          </w:p>
        </w:tc>
        <w:tc>
          <w:tcPr>
            <w:tcW w:w="7105" w:type="dxa"/>
          </w:tcPr>
          <w:p w14:paraId="6CB0F2C9" w14:textId="77777777" w:rsidR="00B619AE" w:rsidRPr="00B619AE" w:rsidRDefault="00B619AE" w:rsidP="00B619A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checkout &lt;branch&gt;</w:t>
            </w:r>
            <w:r w:rsidRPr="00B619AE">
              <w:rPr>
                <w:rFonts w:ascii="Segoe UI" w:eastAsia="Times New Roman" w:hAnsi="Segoe UI" w:cs="Segoe UI"/>
                <w:color w:val="D1D5DB"/>
                <w:sz w:val="24"/>
                <w:szCs w:val="24"/>
                <w:lang w:val="en-IN" w:eastAsia="en-IN"/>
              </w:rPr>
              <w:t xml:space="preserve"> - to switch to the branch where the merge will happen</w:t>
            </w:r>
          </w:p>
          <w:p w14:paraId="5B5EF48A" w14:textId="77777777" w:rsidR="00B619AE" w:rsidRPr="00B619AE" w:rsidRDefault="00B619AE" w:rsidP="00B619A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merge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other_branch</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merge the changes from the other branch into the current branch</w:t>
            </w:r>
          </w:p>
          <w:p w14:paraId="64D84525" w14:textId="77777777" w:rsidR="00B619AE" w:rsidRPr="00B619AE" w:rsidRDefault="00B619AE" w:rsidP="00B619A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resolve the conflicts manually by editing the conflicting files</w:t>
            </w:r>
          </w:p>
          <w:p w14:paraId="57E195AD" w14:textId="77777777" w:rsidR="00B619AE" w:rsidRPr="00B619AE" w:rsidRDefault="00B619AE" w:rsidP="00B619A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add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conflicting_file</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stage the resolved files</w:t>
            </w:r>
          </w:p>
          <w:p w14:paraId="0437E3A5" w14:textId="77777777" w:rsidR="00B619AE" w:rsidRPr="00B619AE" w:rsidRDefault="00B619AE" w:rsidP="00B619A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commit</w:t>
            </w:r>
            <w:r w:rsidRPr="00B619AE">
              <w:rPr>
                <w:rFonts w:ascii="Segoe UI" w:eastAsia="Times New Roman" w:hAnsi="Segoe UI" w:cs="Segoe UI"/>
                <w:color w:val="D1D5DB"/>
                <w:sz w:val="24"/>
                <w:szCs w:val="24"/>
                <w:lang w:val="en-IN" w:eastAsia="en-IN"/>
              </w:rPr>
              <w:t xml:space="preserve"> - to commit the changes with a message explaining the resolution</w:t>
            </w:r>
          </w:p>
          <w:p w14:paraId="6F24E397" w14:textId="77777777" w:rsidR="006C3412" w:rsidRPr="00B619AE" w:rsidRDefault="00B619AE" w:rsidP="00F812D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push</w:t>
            </w:r>
            <w:r w:rsidRPr="00B619AE">
              <w:rPr>
                <w:rFonts w:ascii="Segoe UI" w:eastAsia="Times New Roman" w:hAnsi="Segoe UI" w:cs="Segoe UI"/>
                <w:color w:val="D1D5DB"/>
                <w:sz w:val="24"/>
                <w:szCs w:val="24"/>
                <w:lang w:val="en-IN" w:eastAsia="en-IN"/>
              </w:rPr>
              <w:t xml:space="preserve"> - to push the changes to the remote repository</w:t>
            </w:r>
          </w:p>
        </w:tc>
      </w:tr>
      <w:tr w:rsidR="006C3412" w:rsidRPr="00F812D0" w14:paraId="6D83A21C" w14:textId="77777777" w:rsidTr="00F812D0">
        <w:tc>
          <w:tcPr>
            <w:tcW w:w="2245" w:type="dxa"/>
          </w:tcPr>
          <w:p w14:paraId="1C3D572A" w14:textId="77777777" w:rsidR="006C3412" w:rsidRPr="00B619AE" w:rsidRDefault="00B619AE" w:rsidP="00F812D0">
            <w:pPr>
              <w:pStyle w:val="Heading1"/>
              <w:rPr>
                <w:rFonts w:ascii="Segoe UI" w:hAnsi="Segoe UI" w:cs="Segoe UI"/>
                <w:color w:val="D1D5DB"/>
                <w:shd w:val="clear" w:color="auto" w:fill="444654"/>
              </w:rPr>
            </w:pPr>
            <w:r w:rsidRPr="00B619AE">
              <w:rPr>
                <w:rFonts w:ascii="Segoe UI" w:hAnsi="Segoe UI" w:cs="Segoe UI"/>
                <w:color w:val="D1D5DB"/>
                <w:shd w:val="clear" w:color="auto" w:fill="444654"/>
              </w:rPr>
              <w:t>Pull Request Conflict:</w:t>
            </w:r>
          </w:p>
          <w:p w14:paraId="7845B767" w14:textId="77777777" w:rsidR="00886B5E" w:rsidRPr="00F812D0" w:rsidRDefault="00B619AE" w:rsidP="00F812D0">
            <w:pPr>
              <w:pStyle w:val="Heading2"/>
            </w:pPr>
            <w:r>
              <w:rPr>
                <w:rFonts w:ascii="Segoe UI" w:hAnsi="Segoe UI" w:cs="Segoe UI"/>
                <w:color w:val="D1D5DB"/>
                <w:shd w:val="clear" w:color="auto" w:fill="444654"/>
              </w:rPr>
              <w:t xml:space="preserve">One </w:t>
            </w:r>
            <w:r>
              <w:rPr>
                <w:rFonts w:ascii="Segoe UI" w:hAnsi="Segoe UI" w:cs="Segoe UI"/>
                <w:color w:val="D1D5DB"/>
                <w:shd w:val="clear" w:color="auto" w:fill="444654"/>
              </w:rPr>
              <w:t>dev</w:t>
            </w:r>
            <w:r>
              <w:rPr>
                <w:rFonts w:ascii="Segoe UI" w:hAnsi="Segoe UI" w:cs="Segoe UI"/>
                <w:color w:val="D1D5DB"/>
                <w:shd w:val="clear" w:color="auto" w:fill="444654"/>
              </w:rPr>
              <w:t xml:space="preserve"> submits a pull request to merge their changes into the main branch, but another </w:t>
            </w:r>
            <w:r>
              <w:rPr>
                <w:rFonts w:ascii="Segoe UI" w:hAnsi="Segoe UI" w:cs="Segoe UI"/>
                <w:color w:val="D1D5DB"/>
                <w:shd w:val="clear" w:color="auto" w:fill="444654"/>
              </w:rPr>
              <w:t>dev</w:t>
            </w:r>
            <w:r>
              <w:rPr>
                <w:rFonts w:ascii="Segoe UI" w:hAnsi="Segoe UI" w:cs="Segoe UI"/>
                <w:color w:val="D1D5DB"/>
                <w:shd w:val="clear" w:color="auto" w:fill="444654"/>
              </w:rPr>
              <w:t xml:space="preserve"> has already made changes to the same code. The pull request cannot be automatically merged and needs manual intervention.</w:t>
            </w:r>
          </w:p>
        </w:tc>
        <w:tc>
          <w:tcPr>
            <w:tcW w:w="7105" w:type="dxa"/>
          </w:tcPr>
          <w:p w14:paraId="2599DFC2"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review the changes in the pull request and identify the conflicts</w:t>
            </w:r>
          </w:p>
          <w:p w14:paraId="1B29DA57"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create a new branch from the main branch</w:t>
            </w:r>
          </w:p>
          <w:p w14:paraId="2FA9EC4F"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fetch</w:t>
            </w:r>
            <w:r w:rsidRPr="00B619AE">
              <w:rPr>
                <w:rFonts w:ascii="Segoe UI" w:eastAsia="Times New Roman" w:hAnsi="Segoe UI" w:cs="Segoe UI"/>
                <w:color w:val="D1D5DB"/>
                <w:sz w:val="24"/>
                <w:szCs w:val="24"/>
                <w:lang w:val="en-IN" w:eastAsia="en-IN"/>
              </w:rPr>
              <w:t xml:space="preserve"> - to get the latest changes from the remote repository</w:t>
            </w:r>
          </w:p>
          <w:p w14:paraId="24DB6F16"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checkout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new_branch</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switch to the new branch</w:t>
            </w:r>
          </w:p>
          <w:p w14:paraId="11417769"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merge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original_branch</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merge the changes from the original branch into the new branch</w:t>
            </w:r>
          </w:p>
          <w:p w14:paraId="178EB783"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resolve the conflicts manually by editing the conflicting files</w:t>
            </w:r>
          </w:p>
          <w:p w14:paraId="5922D130"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add &lt;</w:t>
            </w:r>
            <w:proofErr w:type="spellStart"/>
            <w:r w:rsidRPr="00B619AE">
              <w:rPr>
                <w:rFonts w:ascii="Ubuntu Mono" w:eastAsia="Times New Roman" w:hAnsi="Ubuntu Mono" w:cs="Courier New"/>
                <w:b/>
                <w:bCs/>
                <w:color w:val="D1D5DB"/>
                <w:sz w:val="21"/>
                <w:szCs w:val="21"/>
                <w:bdr w:val="single" w:sz="2" w:space="0" w:color="D9D9E3" w:frame="1"/>
                <w:lang w:val="en-IN" w:eastAsia="en-IN"/>
              </w:rPr>
              <w:t>conflicting_file</w:t>
            </w:r>
            <w:proofErr w:type="spellEnd"/>
            <w:r w:rsidRPr="00B619AE">
              <w:rPr>
                <w:rFonts w:ascii="Ubuntu Mono" w:eastAsia="Times New Roman" w:hAnsi="Ubuntu Mono" w:cs="Courier New"/>
                <w:b/>
                <w:bCs/>
                <w:color w:val="D1D5DB"/>
                <w:sz w:val="21"/>
                <w:szCs w:val="21"/>
                <w:bdr w:val="single" w:sz="2" w:space="0" w:color="D9D9E3" w:frame="1"/>
                <w:lang w:val="en-IN" w:eastAsia="en-IN"/>
              </w:rPr>
              <w:t>&gt;</w:t>
            </w:r>
            <w:r w:rsidRPr="00B619AE">
              <w:rPr>
                <w:rFonts w:ascii="Segoe UI" w:eastAsia="Times New Roman" w:hAnsi="Segoe UI" w:cs="Segoe UI"/>
                <w:color w:val="D1D5DB"/>
                <w:sz w:val="24"/>
                <w:szCs w:val="24"/>
                <w:lang w:val="en-IN" w:eastAsia="en-IN"/>
              </w:rPr>
              <w:t xml:space="preserve"> - to stage the resolved files</w:t>
            </w:r>
          </w:p>
          <w:p w14:paraId="27C00BE9"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commit</w:t>
            </w:r>
            <w:r w:rsidRPr="00B619AE">
              <w:rPr>
                <w:rFonts w:ascii="Segoe UI" w:eastAsia="Times New Roman" w:hAnsi="Segoe UI" w:cs="Segoe UI"/>
                <w:color w:val="D1D5DB"/>
                <w:sz w:val="24"/>
                <w:szCs w:val="24"/>
                <w:lang w:val="en-IN" w:eastAsia="en-IN"/>
              </w:rPr>
              <w:t xml:space="preserve"> - to commit the changes with a message explaining the resolution</w:t>
            </w:r>
          </w:p>
          <w:p w14:paraId="0D95AB96" w14:textId="77777777" w:rsidR="00B619AE" w:rsidRPr="00B619AE" w:rsidRDefault="00B619AE" w:rsidP="00B619A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Ubuntu Mono" w:eastAsia="Times New Roman" w:hAnsi="Ubuntu Mono" w:cs="Courier New"/>
                <w:b/>
                <w:bCs/>
                <w:color w:val="D1D5DB"/>
                <w:sz w:val="21"/>
                <w:szCs w:val="21"/>
                <w:bdr w:val="single" w:sz="2" w:space="0" w:color="D9D9E3" w:frame="1"/>
                <w:lang w:val="en-IN" w:eastAsia="en-IN"/>
              </w:rPr>
              <w:t>git push</w:t>
            </w:r>
            <w:r w:rsidRPr="00B619AE">
              <w:rPr>
                <w:rFonts w:ascii="Segoe UI" w:eastAsia="Times New Roman" w:hAnsi="Segoe UI" w:cs="Segoe UI"/>
                <w:color w:val="D1D5DB"/>
                <w:sz w:val="24"/>
                <w:szCs w:val="24"/>
                <w:lang w:val="en-IN" w:eastAsia="en-IN"/>
              </w:rPr>
              <w:t xml:space="preserve"> - to push the changes to the remote repository</w:t>
            </w:r>
          </w:p>
          <w:p w14:paraId="41E446F9" w14:textId="77777777" w:rsidR="006C3412" w:rsidRPr="00B619AE" w:rsidRDefault="00B619AE" w:rsidP="00F812D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eastAsia="en-IN"/>
              </w:rPr>
            </w:pPr>
            <w:r w:rsidRPr="00B619AE">
              <w:rPr>
                <w:rFonts w:ascii="Segoe UI" w:eastAsia="Times New Roman" w:hAnsi="Segoe UI" w:cs="Segoe UI"/>
                <w:color w:val="D1D5DB"/>
                <w:sz w:val="24"/>
                <w:szCs w:val="24"/>
                <w:lang w:val="en-IN" w:eastAsia="en-IN"/>
              </w:rPr>
              <w:t>create a new pull request from the new branch</w:t>
            </w:r>
          </w:p>
        </w:tc>
      </w:tr>
    </w:tbl>
    <w:p w14:paraId="6DEEFC56" w14:textId="77777777" w:rsidR="00595008" w:rsidRPr="00A15C29" w:rsidRDefault="00595008">
      <w:pPr>
        <w:rPr>
          <w:rFonts w:ascii="Segoe UI" w:hAnsi="Segoe UI" w:cs="Segoe UI"/>
        </w:rPr>
      </w:pPr>
    </w:p>
    <w:sectPr w:rsidR="00595008" w:rsidRPr="00A15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4034C" w14:textId="77777777" w:rsidR="00B619AE" w:rsidRDefault="00B619AE" w:rsidP="00E32EEA">
      <w:pPr>
        <w:spacing w:after="0" w:line="240" w:lineRule="auto"/>
      </w:pPr>
      <w:r>
        <w:separator/>
      </w:r>
    </w:p>
  </w:endnote>
  <w:endnote w:type="continuationSeparator" w:id="0">
    <w:p w14:paraId="310ADD25" w14:textId="77777777" w:rsidR="00B619AE" w:rsidRDefault="00B619AE" w:rsidP="00E3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3185" w14:textId="77777777" w:rsidR="00B619AE" w:rsidRDefault="00B619AE" w:rsidP="00E32EEA">
      <w:pPr>
        <w:spacing w:after="0" w:line="240" w:lineRule="auto"/>
      </w:pPr>
      <w:r>
        <w:separator/>
      </w:r>
    </w:p>
  </w:footnote>
  <w:footnote w:type="continuationSeparator" w:id="0">
    <w:p w14:paraId="2FD6F126" w14:textId="77777777" w:rsidR="00B619AE" w:rsidRDefault="00B619AE" w:rsidP="00E32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507"/>
    <w:multiLevelType w:val="multilevel"/>
    <w:tmpl w:val="0B62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A1B89"/>
    <w:multiLevelType w:val="multilevel"/>
    <w:tmpl w:val="3E26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BF3A9D"/>
    <w:multiLevelType w:val="multilevel"/>
    <w:tmpl w:val="CCD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860076"/>
    <w:multiLevelType w:val="multilevel"/>
    <w:tmpl w:val="D56C44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62B33"/>
    <w:multiLevelType w:val="multilevel"/>
    <w:tmpl w:val="152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9645923">
    <w:abstractNumId w:val="1"/>
  </w:num>
  <w:num w:numId="2" w16cid:durableId="1820809286">
    <w:abstractNumId w:val="2"/>
  </w:num>
  <w:num w:numId="3" w16cid:durableId="1139610422">
    <w:abstractNumId w:val="4"/>
  </w:num>
  <w:num w:numId="4" w16cid:durableId="1640376507">
    <w:abstractNumId w:val="3"/>
  </w:num>
  <w:num w:numId="5" w16cid:durableId="68907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AE"/>
    <w:rsid w:val="00002828"/>
    <w:rsid w:val="000213FB"/>
    <w:rsid w:val="00131A00"/>
    <w:rsid w:val="00291026"/>
    <w:rsid w:val="00397814"/>
    <w:rsid w:val="003C06EB"/>
    <w:rsid w:val="00595008"/>
    <w:rsid w:val="006C3412"/>
    <w:rsid w:val="00757863"/>
    <w:rsid w:val="00886B5E"/>
    <w:rsid w:val="008D1197"/>
    <w:rsid w:val="009F6BA9"/>
    <w:rsid w:val="00A15C29"/>
    <w:rsid w:val="00A66E7A"/>
    <w:rsid w:val="00B619AE"/>
    <w:rsid w:val="00B77A95"/>
    <w:rsid w:val="00E32EEA"/>
    <w:rsid w:val="00F8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29FC7"/>
  <w15:chartTrackingRefBased/>
  <w15:docId w15:val="{A6798F07-2BC3-4528-8F7E-1134C12B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2D0"/>
  </w:style>
  <w:style w:type="paragraph" w:styleId="Heading1">
    <w:name w:val="heading 1"/>
    <w:basedOn w:val="Normal"/>
    <w:link w:val="Heading1Char"/>
    <w:uiPriority w:val="9"/>
    <w:qFormat/>
    <w:rsid w:val="00F812D0"/>
    <w:pPr>
      <w:spacing w:after="0"/>
      <w:contextualSpacing/>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812D0"/>
    <w:pPr>
      <w:spacing w:after="0"/>
      <w:outlineLvl w:val="1"/>
    </w:pPr>
    <w:rPr>
      <w:rFonts w:eastAsiaTheme="majorEastAsia" w:cstheme="majorBid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2D0"/>
    <w:rPr>
      <w:rFonts w:eastAsiaTheme="majorEastAsia" w:cstheme="majorBidi"/>
      <w:b/>
      <w:sz w:val="24"/>
      <w:szCs w:val="32"/>
    </w:rPr>
  </w:style>
  <w:style w:type="paragraph" w:styleId="Title">
    <w:name w:val="Title"/>
    <w:basedOn w:val="Normal"/>
    <w:link w:val="TitleChar"/>
    <w:uiPriority w:val="1"/>
    <w:qFormat/>
    <w:rsid w:val="00F812D0"/>
    <w:pPr>
      <w:contextualSpacing/>
      <w:jc w:val="center"/>
    </w:pPr>
    <w:rPr>
      <w:rFonts w:asciiTheme="majorHAnsi" w:eastAsiaTheme="majorEastAsia" w:hAnsiTheme="majorHAnsi" w:cstheme="majorBidi"/>
      <w:b/>
      <w:kern w:val="28"/>
      <w:sz w:val="36"/>
      <w:szCs w:val="56"/>
    </w:rPr>
  </w:style>
  <w:style w:type="character" w:customStyle="1" w:styleId="TitleChar">
    <w:name w:val="Title Char"/>
    <w:basedOn w:val="DefaultParagraphFont"/>
    <w:link w:val="Title"/>
    <w:uiPriority w:val="1"/>
    <w:rsid w:val="00F812D0"/>
    <w:rPr>
      <w:rFonts w:asciiTheme="majorHAnsi" w:eastAsiaTheme="majorEastAsia" w:hAnsiTheme="majorHAnsi" w:cstheme="majorBidi"/>
      <w:b/>
      <w:kern w:val="28"/>
      <w:sz w:val="36"/>
      <w:szCs w:val="56"/>
    </w:rPr>
  </w:style>
  <w:style w:type="character" w:styleId="PlaceholderText">
    <w:name w:val="Placeholder Text"/>
    <w:basedOn w:val="DefaultParagraphFont"/>
    <w:uiPriority w:val="99"/>
    <w:semiHidden/>
    <w:rsid w:val="00F812D0"/>
    <w:rPr>
      <w:color w:val="808080"/>
    </w:rPr>
  </w:style>
  <w:style w:type="paragraph" w:styleId="Subtitle">
    <w:name w:val="Subtitle"/>
    <w:basedOn w:val="Normal"/>
    <w:next w:val="Normal"/>
    <w:link w:val="SubtitleChar"/>
    <w:uiPriority w:val="11"/>
    <w:semiHidden/>
    <w:unhideWhenUsed/>
    <w:qFormat/>
    <w:rsid w:val="00F812D0"/>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812D0"/>
    <w:rPr>
      <w:rFonts w:eastAsiaTheme="minorEastAsia"/>
      <w:color w:val="5A5A5A" w:themeColor="text1" w:themeTint="A5"/>
      <w:sz w:val="22"/>
      <w:szCs w:val="22"/>
    </w:rPr>
  </w:style>
  <w:style w:type="character" w:customStyle="1" w:styleId="Heading2Char">
    <w:name w:val="Heading 2 Char"/>
    <w:basedOn w:val="DefaultParagraphFont"/>
    <w:link w:val="Heading2"/>
    <w:uiPriority w:val="9"/>
    <w:rsid w:val="00F812D0"/>
    <w:rPr>
      <w:rFonts w:eastAsiaTheme="majorEastAsia" w:cstheme="majorBidi"/>
      <w:sz w:val="20"/>
      <w:szCs w:val="26"/>
    </w:rPr>
  </w:style>
  <w:style w:type="character" w:styleId="HTMLCode">
    <w:name w:val="HTML Code"/>
    <w:basedOn w:val="DefaultParagraphFont"/>
    <w:uiPriority w:val="99"/>
    <w:semiHidden/>
    <w:unhideWhenUsed/>
    <w:rsid w:val="00B619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3977">
      <w:bodyDiv w:val="1"/>
      <w:marLeft w:val="0"/>
      <w:marRight w:val="0"/>
      <w:marTop w:val="0"/>
      <w:marBottom w:val="0"/>
      <w:divBdr>
        <w:top w:val="none" w:sz="0" w:space="0" w:color="auto"/>
        <w:left w:val="none" w:sz="0" w:space="0" w:color="auto"/>
        <w:bottom w:val="none" w:sz="0" w:space="0" w:color="auto"/>
        <w:right w:val="none" w:sz="0" w:space="0" w:color="auto"/>
      </w:divBdr>
    </w:div>
    <w:div w:id="456608653">
      <w:bodyDiv w:val="1"/>
      <w:marLeft w:val="0"/>
      <w:marRight w:val="0"/>
      <w:marTop w:val="0"/>
      <w:marBottom w:val="0"/>
      <w:divBdr>
        <w:top w:val="none" w:sz="0" w:space="0" w:color="auto"/>
        <w:left w:val="none" w:sz="0" w:space="0" w:color="auto"/>
        <w:bottom w:val="none" w:sz="0" w:space="0" w:color="auto"/>
        <w:right w:val="none" w:sz="0" w:space="0" w:color="auto"/>
      </w:divBdr>
    </w:div>
    <w:div w:id="976957173">
      <w:bodyDiv w:val="1"/>
      <w:marLeft w:val="0"/>
      <w:marRight w:val="0"/>
      <w:marTop w:val="0"/>
      <w:marBottom w:val="0"/>
      <w:divBdr>
        <w:top w:val="none" w:sz="0" w:space="0" w:color="auto"/>
        <w:left w:val="none" w:sz="0" w:space="0" w:color="auto"/>
        <w:bottom w:val="none" w:sz="0" w:space="0" w:color="auto"/>
        <w:right w:val="none" w:sz="0" w:space="0" w:color="auto"/>
      </w:divBdr>
    </w:div>
    <w:div w:id="1529102174">
      <w:bodyDiv w:val="1"/>
      <w:marLeft w:val="0"/>
      <w:marRight w:val="0"/>
      <w:marTop w:val="0"/>
      <w:marBottom w:val="0"/>
      <w:divBdr>
        <w:top w:val="none" w:sz="0" w:space="0" w:color="auto"/>
        <w:left w:val="none" w:sz="0" w:space="0" w:color="auto"/>
        <w:bottom w:val="none" w:sz="0" w:space="0" w:color="auto"/>
        <w:right w:val="none" w:sz="0" w:space="0" w:color="auto"/>
      </w:divBdr>
    </w:div>
    <w:div w:id="1951694351">
      <w:bodyDiv w:val="1"/>
      <w:marLeft w:val="0"/>
      <w:marRight w:val="0"/>
      <w:marTop w:val="0"/>
      <w:marBottom w:val="0"/>
      <w:divBdr>
        <w:top w:val="none" w:sz="0" w:space="0" w:color="auto"/>
        <w:left w:val="none" w:sz="0" w:space="0" w:color="auto"/>
        <w:bottom w:val="none" w:sz="0" w:space="0" w:color="auto"/>
        <w:right w:val="none" w:sz="0" w:space="0" w:color="auto"/>
      </w:divBdr>
    </w:div>
    <w:div w:id="19654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esentation%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6598BFAE5545969E73052BE9F7639D"/>
        <w:category>
          <w:name w:val="General"/>
          <w:gallery w:val="placeholder"/>
        </w:category>
        <w:types>
          <w:type w:val="bbPlcHdr"/>
        </w:types>
        <w:behaviors>
          <w:behavior w:val="content"/>
        </w:behaviors>
        <w:guid w:val="{FE1681DE-ED83-4F3C-B14A-21F35DE7182D}"/>
      </w:docPartPr>
      <w:docPartBody>
        <w:p w:rsidR="00000000" w:rsidRDefault="003F0EF4">
          <w:pPr>
            <w:pStyle w:val="AE6598BFAE5545969E73052BE9F7639D"/>
          </w:pPr>
          <w:r w:rsidRPr="00F812D0">
            <w:t>Presenter:</w:t>
          </w:r>
        </w:p>
      </w:docPartBody>
    </w:docPart>
    <w:docPart>
      <w:docPartPr>
        <w:name w:val="C0C46FA24DBD4E848688C44750193AFC"/>
        <w:category>
          <w:name w:val="General"/>
          <w:gallery w:val="placeholder"/>
        </w:category>
        <w:types>
          <w:type w:val="bbPlcHdr"/>
        </w:types>
        <w:behaviors>
          <w:behavior w:val="content"/>
        </w:behaviors>
        <w:guid w:val="{D505B0D2-8755-45B7-95DF-AA0800F1DFDC}"/>
      </w:docPartPr>
      <w:docPartBody>
        <w:p w:rsidR="00000000" w:rsidRDefault="003F0EF4">
          <w:pPr>
            <w:pStyle w:val="C0C46FA24DBD4E848688C44750193AFC"/>
          </w:pPr>
          <w:r w:rsidRPr="00F812D0">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D8419662394BC5B902C0CBFFCB33D6">
    <w:name w:val="F2D8419662394BC5B902C0CBFFCB33D6"/>
  </w:style>
  <w:style w:type="paragraph" w:customStyle="1" w:styleId="A6E9A5CCDF77414DB6AB211C4494CC89">
    <w:name w:val="A6E9A5CCDF77414DB6AB211C4494CC89"/>
  </w:style>
  <w:style w:type="paragraph" w:customStyle="1" w:styleId="AE6598BFAE5545969E73052BE9F7639D">
    <w:name w:val="AE6598BFAE5545969E73052BE9F7639D"/>
  </w:style>
  <w:style w:type="paragraph" w:customStyle="1" w:styleId="C0C46FA24DBD4E848688C44750193AFC">
    <w:name w:val="C0C46FA24DBD4E848688C44750193AFC"/>
  </w:style>
  <w:style w:type="paragraph" w:customStyle="1" w:styleId="ABDC35A183054E34B14A1E43003F7A28">
    <w:name w:val="ABDC35A183054E34B14A1E43003F7A28"/>
  </w:style>
  <w:style w:type="paragraph" w:customStyle="1" w:styleId="0C7EF9A4D257442F84CE5E16517209C9">
    <w:name w:val="0C7EF9A4D257442F84CE5E16517209C9"/>
  </w:style>
  <w:style w:type="paragraph" w:customStyle="1" w:styleId="E4DE77B0C360403DA0C26DE637337D85">
    <w:name w:val="E4DE77B0C360403DA0C26DE637337D85"/>
  </w:style>
  <w:style w:type="paragraph" w:customStyle="1" w:styleId="8915FB6CB73F481FAC224F32F613DAAA">
    <w:name w:val="8915FB6CB73F481FAC224F32F613DAAA"/>
  </w:style>
  <w:style w:type="paragraph" w:customStyle="1" w:styleId="1C105AA29E50478AA256CA2A55C3D00E">
    <w:name w:val="1C105AA29E50478AA256CA2A55C3D00E"/>
  </w:style>
  <w:style w:type="paragraph" w:customStyle="1" w:styleId="B8B7EFF6D51C47C891209F30EFE658FB">
    <w:name w:val="B8B7EFF6D51C47C891209F30EFE658FB"/>
  </w:style>
  <w:style w:type="paragraph" w:customStyle="1" w:styleId="5F74C8542A934307A26091815A574288">
    <w:name w:val="5F74C8542A934307A26091815A574288"/>
  </w:style>
  <w:style w:type="paragraph" w:customStyle="1" w:styleId="BBF8F8E1B30A4E24A820339598A52459">
    <w:name w:val="BBF8F8E1B30A4E24A820339598A52459"/>
  </w:style>
  <w:style w:type="paragraph" w:customStyle="1" w:styleId="AEA0D13420AE4442BB5141266066DFD4">
    <w:name w:val="AEA0D13420AE4442BB5141266066DFD4"/>
  </w:style>
  <w:style w:type="paragraph" w:customStyle="1" w:styleId="65E1126FB3884B00934A495376FC7E6C">
    <w:name w:val="65E1126FB3884B00934A495376FC7E6C"/>
  </w:style>
  <w:style w:type="paragraph" w:customStyle="1" w:styleId="CBDE8E74F78749A4B956FB1A083C902A">
    <w:name w:val="CBDE8E74F78749A4B956FB1A083C902A"/>
  </w:style>
  <w:style w:type="paragraph" w:customStyle="1" w:styleId="593DF40E9E8046BF81B85489E731418E">
    <w:name w:val="593DF40E9E8046BF81B85489E7314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C6D4-A22B-4A11-8A7E-3ACB8FAE252A}">
  <ds:schemaRefs>
    <ds:schemaRef ds:uri="http://schemas.microsoft.com/sharepoint/v3/contenttype/forms"/>
  </ds:schemaRefs>
</ds:datastoreItem>
</file>

<file path=customXml/itemProps2.xml><?xml version="1.0" encoding="utf-8"?>
<ds:datastoreItem xmlns:ds="http://schemas.openxmlformats.org/officeDocument/2006/customXml" ds:itemID="{91F0F865-92F7-44B0-B2E4-98E275BF020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F4C5492-E66C-4AA3-86D3-224353816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8FCC97-CB81-41D8-AE0D-647EF35A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Presentation notes.dotx</Template>
  <TotalTime>9</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Neha Asthana</cp:lastModifiedBy>
  <cp:revision>1</cp:revision>
  <dcterms:created xsi:type="dcterms:W3CDTF">2023-03-11T07:48:00Z</dcterms:created>
  <dcterms:modified xsi:type="dcterms:W3CDTF">2023-03-11T07:57:00Z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